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67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607"/>
        <w:gridCol w:w="48"/>
        <w:gridCol w:w="4992"/>
      </w:tblGrid>
      <w:tr w:rsidR="000930DE" w:rsidTr="000A07A0">
        <w:trPr>
          <w:trHeight w:val="1224"/>
        </w:trPr>
        <w:tc>
          <w:tcPr>
            <w:tcW w:w="5655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:rsidR="000930DE" w:rsidRDefault="00DA1F00" w:rsidP="009672E0">
            <w:pPr>
              <w:pStyle w:val="Subtitle"/>
            </w:pPr>
            <w:r>
              <w:t>AAMEE CHANDRA</w:t>
            </w:r>
          </w:p>
          <w:p w:rsidR="009672E0" w:rsidRPr="009672E0" w:rsidRDefault="009672E0" w:rsidP="009672E0"/>
          <w:p w:rsidR="009672E0" w:rsidRDefault="009672E0" w:rsidP="009672E0">
            <w:hyperlink r:id="rId10" w:history="1">
              <w:r w:rsidRPr="0003734C">
                <w:rPr>
                  <w:rStyle w:val="Hyperlink"/>
                </w:rPr>
                <w:t>Aamee2003@gmail.com</w:t>
              </w:r>
            </w:hyperlink>
          </w:p>
          <w:p w:rsidR="009672E0" w:rsidRPr="009672E0" w:rsidRDefault="009672E0" w:rsidP="009672E0">
            <w:r>
              <w:t>8969356155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:rsidR="00DA1F00" w:rsidRPr="00EA604D" w:rsidRDefault="009672E0" w:rsidP="009672E0">
            <w:pPr>
              <w:pStyle w:val="ContactInfo"/>
              <w:jc w:val="left"/>
            </w:pPr>
            <w:r w:rsidRPr="00821862">
              <w:drawing>
                <wp:anchor distT="0" distB="0" distL="114300" distR="114300" simplePos="0" relativeHeight="251658240" behindDoc="0" locked="0" layoutInCell="1" allowOverlap="1" wp14:anchorId="3C54A13A">
                  <wp:simplePos x="5173980" y="76962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1287780" cy="1203960"/>
                  <wp:effectExtent l="0" t="0" r="7620" b="0"/>
                  <wp:wrapSquare wrapText="bothSides"/>
                  <wp:docPr id="1196560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560824" name="Picture 119656082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" t="21307" r="-592" b="13744"/>
                          <a:stretch/>
                        </pic:blipFill>
                        <pic:spPr bwMode="auto">
                          <a:xfrm>
                            <a:off x="0" y="0"/>
                            <a:ext cx="128778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4E50" w:rsidTr="000A07A0">
        <w:trPr>
          <w:trHeight w:val="1584"/>
        </w:trPr>
        <w:tc>
          <w:tcPr>
            <w:tcW w:w="10647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:rsidR="00CC2921" w:rsidRDefault="00CC2921" w:rsidP="00CC2921">
            <w:pPr>
              <w:pStyle w:val="Heading1"/>
            </w:pPr>
            <w:r>
              <w:t>E</w:t>
            </w:r>
            <w:r w:rsidR="000A07A0">
              <w:t>ducation</w:t>
            </w:r>
          </w:p>
          <w:p w:rsidR="00CC2921" w:rsidRDefault="000A07A0" w:rsidP="00CC2921">
            <w:pPr>
              <w:pStyle w:val="Heading2"/>
            </w:pPr>
            <w:r>
              <w:t>DELHI PUBLIC SCHOOL</w:t>
            </w:r>
          </w:p>
          <w:p w:rsidR="00CC2921" w:rsidRDefault="000A07A0" w:rsidP="00CC2921">
            <w:pPr>
              <w:pStyle w:val="Heading3"/>
            </w:pPr>
            <w:r>
              <w:t>Patna, Bihar</w:t>
            </w:r>
          </w:p>
          <w:p w:rsidR="00CC2921" w:rsidRDefault="00CC2921" w:rsidP="00CC2921">
            <w:pPr>
              <w:pStyle w:val="Heading4"/>
            </w:pPr>
            <w:r>
              <w:t>20</w:t>
            </w:r>
            <w:r w:rsidR="000A07A0">
              <w:t>10-2023</w:t>
            </w:r>
          </w:p>
          <w:p w:rsidR="004D4E50" w:rsidRDefault="000A07A0" w:rsidP="000A07A0">
            <w:pPr>
              <w:pStyle w:val="ListParagraph"/>
              <w:numPr>
                <w:ilvl w:val="0"/>
                <w:numId w:val="5"/>
              </w:numPr>
            </w:pPr>
            <w:r>
              <w:t>Grade: 80% (Class 12)</w:t>
            </w:r>
          </w:p>
          <w:p w:rsidR="000A07A0" w:rsidRDefault="000A07A0" w:rsidP="000A07A0">
            <w:pPr>
              <w:pStyle w:val="ListParagraph"/>
              <w:numPr>
                <w:ilvl w:val="0"/>
                <w:numId w:val="5"/>
              </w:numPr>
            </w:pPr>
            <w:r>
              <w:t>Grade: 95% (Class 10)</w:t>
            </w:r>
          </w:p>
          <w:p w:rsidR="000A07A0" w:rsidRDefault="000A07A0" w:rsidP="000A07A0">
            <w:pPr>
              <w:pStyle w:val="ListParagraph"/>
              <w:numPr>
                <w:ilvl w:val="0"/>
                <w:numId w:val="5"/>
              </w:numPr>
            </w:pPr>
            <w:r>
              <w:t xml:space="preserve">Activities and Societies: Class monitor in 2015,2019; Scholar Badge </w:t>
            </w:r>
            <w:proofErr w:type="gramStart"/>
            <w:r>
              <w:t>Holder(</w:t>
            </w:r>
            <w:proofErr w:type="gramEnd"/>
            <w:r>
              <w:t>2015,2016), Participated in intra-school competitions(Calligraphy competition : 2</w:t>
            </w:r>
            <w:r w:rsidRPr="000A07A0">
              <w:rPr>
                <w:vertAlign w:val="superscript"/>
              </w:rPr>
              <w:t>nd</w:t>
            </w:r>
            <w:r>
              <w:t xml:space="preserve"> prize, Debate competition : 2</w:t>
            </w:r>
            <w:r w:rsidRPr="000A07A0">
              <w:rPr>
                <w:vertAlign w:val="superscript"/>
              </w:rPr>
              <w:t>nd</w:t>
            </w:r>
            <w:r>
              <w:t xml:space="preserve"> prize), article published in the ORBIT(school magazine); Member of Basketball club and Madhubani painting club; Played hockey at district level and won at Inter-school state competition ( 2</w:t>
            </w:r>
            <w:r w:rsidRPr="000A07A0">
              <w:rPr>
                <w:vertAlign w:val="superscript"/>
              </w:rPr>
              <w:t>nd</w:t>
            </w:r>
            <w:r>
              <w:t xml:space="preserve"> prize)</w:t>
            </w:r>
          </w:p>
          <w:p w:rsidR="000A07A0" w:rsidRDefault="000A07A0" w:rsidP="000A07A0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Skills :</w:t>
            </w:r>
            <w:proofErr w:type="gramEnd"/>
            <w:r>
              <w:t xml:space="preserve"> Leadership, Public Speaking, Hosting events</w:t>
            </w:r>
          </w:p>
        </w:tc>
      </w:tr>
      <w:tr w:rsidR="000930DE" w:rsidTr="00B30AFC">
        <w:trPr>
          <w:trHeight w:val="2982"/>
        </w:trPr>
        <w:tc>
          <w:tcPr>
            <w:tcW w:w="5655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:rsidR="00CC2921" w:rsidRDefault="000A07A0" w:rsidP="00CC2921">
            <w:pPr>
              <w:pStyle w:val="Heading2"/>
            </w:pPr>
            <w:r>
              <w:t>S.R.M INStitue of science and technology</w:t>
            </w:r>
          </w:p>
          <w:p w:rsidR="00CC2921" w:rsidRDefault="000A07A0" w:rsidP="00CC2921">
            <w:pPr>
              <w:pStyle w:val="Heading3"/>
            </w:pPr>
            <w:r>
              <w:t>Chennai, Tamil Nadu</w:t>
            </w:r>
          </w:p>
          <w:p w:rsidR="00CC2921" w:rsidRDefault="00CC2921" w:rsidP="000A07A0">
            <w:pPr>
              <w:pStyle w:val="Heading4"/>
            </w:pPr>
            <w:r>
              <w:t>2</w:t>
            </w:r>
            <w:r w:rsidR="000A07A0">
              <w:t>024- present</w:t>
            </w:r>
          </w:p>
          <w:p w:rsidR="000930DE" w:rsidRDefault="000A07A0" w:rsidP="000A07A0">
            <w:pPr>
              <w:pStyle w:val="ListParagraph"/>
              <w:numPr>
                <w:ilvl w:val="0"/>
                <w:numId w:val="6"/>
              </w:numPr>
            </w:pPr>
            <w:r>
              <w:t>Bachelor of technology in computer science and engineering (CSE)</w:t>
            </w:r>
          </w:p>
          <w:p w:rsidR="000A07A0" w:rsidRDefault="000A07A0" w:rsidP="000A07A0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Grade :</w:t>
            </w:r>
            <w:proofErr w:type="gramEnd"/>
            <w:r>
              <w:t xml:space="preserve"> 8.4 (1</w:t>
            </w:r>
            <w:r w:rsidRPr="000A07A0">
              <w:rPr>
                <w:vertAlign w:val="superscript"/>
              </w:rPr>
              <w:t>st</w:t>
            </w:r>
            <w:r>
              <w:t xml:space="preserve"> year)</w:t>
            </w:r>
          </w:p>
          <w:p w:rsidR="000A07A0" w:rsidRDefault="000A07A0" w:rsidP="000A07A0">
            <w:pPr>
              <w:pStyle w:val="ListParagraph"/>
              <w:numPr>
                <w:ilvl w:val="0"/>
                <w:numId w:val="6"/>
              </w:numPr>
            </w:pPr>
            <w:r>
              <w:t>Distinguished member of DSA Women Empowerment Club</w:t>
            </w:r>
          </w:p>
          <w:p w:rsidR="00B30AFC" w:rsidRDefault="00B30AFC" w:rsidP="000A07A0">
            <w:pPr>
              <w:pStyle w:val="ListParagraph"/>
              <w:numPr>
                <w:ilvl w:val="0"/>
                <w:numId w:val="6"/>
              </w:numPr>
            </w:pPr>
            <w:r>
              <w:t>Social Media Head at IEEE CS computer society club</w:t>
            </w:r>
          </w:p>
          <w:p w:rsidR="00B30AFC" w:rsidRDefault="00B30AFC" w:rsidP="000A07A0">
            <w:pPr>
              <w:pStyle w:val="ListParagraph"/>
              <w:numPr>
                <w:ilvl w:val="0"/>
                <w:numId w:val="6"/>
              </w:numPr>
            </w:pPr>
            <w:r>
              <w:t>Member of DSA Fashion Club</w:t>
            </w:r>
          </w:p>
          <w:p w:rsidR="00B30AFC" w:rsidRDefault="00B30AFC" w:rsidP="000A07A0">
            <w:pPr>
              <w:pStyle w:val="ListParagraph"/>
              <w:numPr>
                <w:ilvl w:val="0"/>
                <w:numId w:val="6"/>
              </w:numPr>
            </w:pPr>
            <w:r>
              <w:t>Won 2</w:t>
            </w:r>
            <w:r w:rsidRPr="00B30AFC">
              <w:rPr>
                <w:vertAlign w:val="superscript"/>
              </w:rPr>
              <w:t>nd</w:t>
            </w:r>
            <w:r>
              <w:t xml:space="preserve"> prize in Creative Ingenuity for Engineering Graphics and Design Course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:rsidR="000930DE" w:rsidRPr="00CE3B09" w:rsidRDefault="000930DE" w:rsidP="00CC2921"/>
        </w:tc>
      </w:tr>
      <w:tr w:rsidR="004D4E50" w:rsidTr="000A07A0">
        <w:trPr>
          <w:trHeight w:val="210"/>
        </w:trPr>
        <w:tc>
          <w:tcPr>
            <w:tcW w:w="10647" w:type="dxa"/>
            <w:gridSpan w:val="3"/>
            <w:tcBorders>
              <w:top w:val="single" w:sz="24" w:space="0" w:color="ACA8AA" w:themeColor="accent4"/>
            </w:tcBorders>
          </w:tcPr>
          <w:p w:rsidR="004D4E50" w:rsidRPr="00A30F99" w:rsidRDefault="00CC2921" w:rsidP="00CC2921">
            <w:pPr>
              <w:pStyle w:val="Heading1"/>
            </w:pPr>
            <w:r w:rsidRPr="00CC2921">
              <w:t>Skills</w:t>
            </w:r>
          </w:p>
        </w:tc>
      </w:tr>
      <w:tr w:rsidR="004D4E50" w:rsidTr="000A07A0">
        <w:trPr>
          <w:trHeight w:val="396"/>
        </w:trPr>
        <w:tc>
          <w:tcPr>
            <w:tcW w:w="5607" w:type="dxa"/>
            <w:tcBorders>
              <w:bottom w:val="single" w:sz="24" w:space="0" w:color="ACA8AA" w:themeColor="accent4"/>
            </w:tcBorders>
          </w:tcPr>
          <w:p w:rsidR="00CC2921" w:rsidRPr="00CC2921" w:rsidRDefault="00B30AFC" w:rsidP="00CC2921">
            <w:pPr>
              <w:pStyle w:val="ListBullet"/>
            </w:pPr>
            <w:proofErr w:type="gramStart"/>
            <w:r>
              <w:t>Languages :</w:t>
            </w:r>
            <w:proofErr w:type="gramEnd"/>
            <w:r>
              <w:t xml:space="preserve"> Python, C, SQL</w:t>
            </w:r>
          </w:p>
          <w:p w:rsidR="004D4E50" w:rsidRPr="00CC2921" w:rsidRDefault="00B30AFC" w:rsidP="00CC2921">
            <w:pPr>
              <w:pStyle w:val="ListBullet"/>
            </w:pPr>
            <w:r>
              <w:t xml:space="preserve">Public Speaking 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:rsidR="00CC2921" w:rsidRPr="00CC2921" w:rsidRDefault="00B30AFC" w:rsidP="00CC2921">
            <w:pPr>
              <w:pStyle w:val="ListBullet"/>
            </w:pPr>
            <w:r>
              <w:t>Creative Writing</w:t>
            </w:r>
          </w:p>
          <w:p w:rsidR="00CC2921" w:rsidRPr="00CC2921" w:rsidRDefault="00CC2921" w:rsidP="00CC2921">
            <w:pPr>
              <w:pStyle w:val="ListBullet"/>
            </w:pPr>
            <w:r w:rsidRPr="00CC2921">
              <w:t xml:space="preserve">Exceptional </w:t>
            </w:r>
            <w:r w:rsidR="00B30AFC">
              <w:t>leadership</w:t>
            </w:r>
          </w:p>
          <w:p w:rsidR="004D4E50" w:rsidRPr="00CC2921" w:rsidRDefault="00B30AFC" w:rsidP="00CC2921">
            <w:pPr>
              <w:pStyle w:val="ListBullet"/>
            </w:pPr>
            <w:r>
              <w:t>Knows English, Hindi,</w:t>
            </w:r>
            <w:r w:rsidR="00CC2921" w:rsidRPr="00CC2921">
              <w:t xml:space="preserve"> German</w:t>
            </w:r>
          </w:p>
        </w:tc>
      </w:tr>
    </w:tbl>
    <w:p w:rsidR="0080598B" w:rsidRDefault="0080598B" w:rsidP="0080598B">
      <w:pPr>
        <w:pStyle w:val="Heading1"/>
      </w:pPr>
    </w:p>
    <w:p w:rsidR="0080598B" w:rsidRDefault="0080598B" w:rsidP="0080598B">
      <w:pPr>
        <w:pStyle w:val="Heading1"/>
      </w:pPr>
      <w:r>
        <w:t xml:space="preserve">Projects </w:t>
      </w:r>
    </w:p>
    <w:p w:rsidR="0080598B" w:rsidRDefault="0080598B" w:rsidP="0080598B">
      <w:pPr>
        <w:pStyle w:val="ListParagraph"/>
        <w:numPr>
          <w:ilvl w:val="0"/>
          <w:numId w:val="7"/>
        </w:numPr>
      </w:pPr>
      <w:r>
        <w:t>Data Analysis on Covid-19 (Python)</w:t>
      </w:r>
    </w:p>
    <w:p w:rsidR="0080598B" w:rsidRPr="0080598B" w:rsidRDefault="0080598B" w:rsidP="0080598B">
      <w:pPr>
        <w:pStyle w:val="ListParagraph"/>
        <w:numPr>
          <w:ilvl w:val="0"/>
          <w:numId w:val="7"/>
        </w:numPr>
      </w:pPr>
      <w:r>
        <w:t>Developing an application “Quick Gigs”</w:t>
      </w:r>
    </w:p>
    <w:sectPr w:rsidR="0080598B" w:rsidRPr="0080598B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3327" w:rsidRDefault="00203327" w:rsidP="001D4099">
      <w:pPr>
        <w:spacing w:line="240" w:lineRule="auto"/>
      </w:pPr>
      <w:r>
        <w:separator/>
      </w:r>
    </w:p>
  </w:endnote>
  <w:endnote w:type="continuationSeparator" w:id="0">
    <w:p w:rsidR="00203327" w:rsidRDefault="00203327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3327" w:rsidRDefault="00203327" w:rsidP="001D4099">
      <w:pPr>
        <w:spacing w:line="240" w:lineRule="auto"/>
      </w:pPr>
      <w:r>
        <w:separator/>
      </w:r>
    </w:p>
  </w:footnote>
  <w:footnote w:type="continuationSeparator" w:id="0">
    <w:p w:rsidR="00203327" w:rsidRDefault="00203327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A23A90"/>
    <w:multiLevelType w:val="hybridMultilevel"/>
    <w:tmpl w:val="D75C6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5A736D"/>
    <w:multiLevelType w:val="hybridMultilevel"/>
    <w:tmpl w:val="FF46B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006B2"/>
    <w:multiLevelType w:val="hybridMultilevel"/>
    <w:tmpl w:val="272A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1178231001">
    <w:abstractNumId w:val="0"/>
  </w:num>
  <w:num w:numId="5" w16cid:durableId="1847792473">
    <w:abstractNumId w:val="5"/>
  </w:num>
  <w:num w:numId="6" w16cid:durableId="1327897175">
    <w:abstractNumId w:val="3"/>
  </w:num>
  <w:num w:numId="7" w16cid:durableId="18707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00"/>
    <w:rsid w:val="000524A9"/>
    <w:rsid w:val="000728A9"/>
    <w:rsid w:val="000761F2"/>
    <w:rsid w:val="000930DE"/>
    <w:rsid w:val="00094536"/>
    <w:rsid w:val="000A07A0"/>
    <w:rsid w:val="000E1FE9"/>
    <w:rsid w:val="00180710"/>
    <w:rsid w:val="001D4099"/>
    <w:rsid w:val="001D7755"/>
    <w:rsid w:val="00203327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C3E2E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92185"/>
    <w:rsid w:val="006D15E3"/>
    <w:rsid w:val="006F747B"/>
    <w:rsid w:val="00780B8E"/>
    <w:rsid w:val="007A6961"/>
    <w:rsid w:val="007A6F7A"/>
    <w:rsid w:val="007B4E11"/>
    <w:rsid w:val="007E2006"/>
    <w:rsid w:val="007E3DA2"/>
    <w:rsid w:val="0080598B"/>
    <w:rsid w:val="00823601"/>
    <w:rsid w:val="00867C58"/>
    <w:rsid w:val="00884806"/>
    <w:rsid w:val="00886679"/>
    <w:rsid w:val="008B4069"/>
    <w:rsid w:val="008D169E"/>
    <w:rsid w:val="009672E0"/>
    <w:rsid w:val="00975E79"/>
    <w:rsid w:val="009D1FF3"/>
    <w:rsid w:val="00A30F99"/>
    <w:rsid w:val="00A40DEC"/>
    <w:rsid w:val="00A64FA3"/>
    <w:rsid w:val="00A66AFF"/>
    <w:rsid w:val="00AD79E9"/>
    <w:rsid w:val="00B24E0D"/>
    <w:rsid w:val="00B30AFC"/>
    <w:rsid w:val="00C35EF0"/>
    <w:rsid w:val="00CC0FFE"/>
    <w:rsid w:val="00CC2921"/>
    <w:rsid w:val="00CE3B09"/>
    <w:rsid w:val="00D86211"/>
    <w:rsid w:val="00D92978"/>
    <w:rsid w:val="00DA1F00"/>
    <w:rsid w:val="00DF2224"/>
    <w:rsid w:val="00E03135"/>
    <w:rsid w:val="00EA604D"/>
    <w:rsid w:val="00EB5966"/>
    <w:rsid w:val="00EE5D12"/>
    <w:rsid w:val="00F255EB"/>
    <w:rsid w:val="00F401F8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BC53"/>
  <w15:chartTrackingRefBased/>
  <w15:docId w15:val="{B7FAE0DF-076F-45F8-8037-1281C395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59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4527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A1F0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598B"/>
    <w:rPr>
      <w:rFonts w:asciiTheme="majorHAnsi" w:eastAsiaTheme="majorEastAsia" w:hAnsiTheme="majorHAnsi" w:cstheme="majorBidi"/>
      <w:color w:val="6D4527" w:themeColor="accent1" w:themeShade="B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mailto:Aamee200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43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Aamee Chandra</cp:lastModifiedBy>
  <cp:revision>3</cp:revision>
  <dcterms:created xsi:type="dcterms:W3CDTF">2024-10-17T04:34:00Z</dcterms:created>
  <dcterms:modified xsi:type="dcterms:W3CDTF">2024-12-15T05:35:00Z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